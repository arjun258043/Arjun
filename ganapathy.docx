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F98FC66015934B04B00D2C372BF00E8C"/>
        </w:placeholder>
        <w:docPartList>
          <w:docPartGallery w:val="Quick Parts"/>
          <w:docPartCategory w:val=" Resume Name"/>
        </w:docPartList>
      </w:sdtPr>
      <w:sdtContent>
        <w:p w14:paraId="2241D19C" w14:textId="29754EA3" w:rsidR="00581869" w:rsidRDefault="00000000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16CAF605C2274FD2A6CCDB20F884064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635A65">
                <w:t>v.chokka ganapathy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C4D30991D86A42218BCAE701BE106E4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4269EF13" w14:textId="5D58CB4E" w:rsidR="00581869" w:rsidRDefault="00635A65">
              <w:pPr>
                <w:pStyle w:val="NoSpacing"/>
              </w:pPr>
              <w:r>
                <w:t>arjunvengadesh@gmail.com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B7E315FF7C904EF183738D0BB56A283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730FE7D3" w14:textId="2C314E46" w:rsidR="00581869" w:rsidRDefault="00635A65" w:rsidP="00635A65">
              <w:pPr>
                <w:pStyle w:val="NoSpacing"/>
              </w:pPr>
              <w:r>
                <w:t>7010083704</w:t>
              </w:r>
            </w:p>
          </w:sdtContent>
        </w:sdt>
      </w:sdtContent>
    </w:sdt>
    <w:p w14:paraId="443D8343" w14:textId="2A8FD9E7" w:rsidR="00581869" w:rsidRDefault="00000000">
      <w:pPr>
        <w:pStyle w:val="SectionHeading"/>
      </w:pPr>
      <w:proofErr w:type="gramStart"/>
      <w:r>
        <w:t>Objectives</w:t>
      </w:r>
      <w:r w:rsidR="0031530A">
        <w:t xml:space="preserve"> :</w:t>
      </w:r>
      <w:proofErr w:type="gramEnd"/>
    </w:p>
    <w:p w14:paraId="06E173B1" w14:textId="34CEDAEC" w:rsidR="00581869" w:rsidRDefault="00635A65">
      <w:r>
        <w:t>To be a part of company that indulges professional growth which provides challenging and rewarding career while allowing me to utilize my knowle</w:t>
      </w:r>
      <w:r w:rsidR="00AC747A">
        <w:t>dge and skills</w:t>
      </w:r>
    </w:p>
    <w:p w14:paraId="121FF252" w14:textId="0AA05284" w:rsidR="00581869" w:rsidRDefault="00000000">
      <w:pPr>
        <w:pStyle w:val="SectionHeading"/>
      </w:pPr>
      <w:proofErr w:type="gramStart"/>
      <w:r>
        <w:t>Education</w:t>
      </w:r>
      <w:r w:rsidR="0031530A">
        <w:t xml:space="preserve"> :</w:t>
      </w:r>
      <w:proofErr w:type="gramEnd"/>
    </w:p>
    <w:p w14:paraId="63DC1E9E" w14:textId="6F81B3EE" w:rsidR="00D46F2B" w:rsidRPr="00D46F2B" w:rsidRDefault="00D46F2B" w:rsidP="001F355C">
      <w:pPr>
        <w:pStyle w:val="Heading2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D46F2B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Shri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Bhavani</w:t>
      </w:r>
      <w:r w:rsidRPr="00D46F2B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D46F2B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arts &amp;science college Chennai affiliated to University of Madras </w:t>
      </w:r>
    </w:p>
    <w:p w14:paraId="0E8F7495" w14:textId="7F9B6772" w:rsidR="00D46F2B" w:rsidRPr="00D46F2B" w:rsidRDefault="00D46F2B" w:rsidP="001F355C">
      <w:pPr>
        <w:pStyle w:val="Heading2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D46F2B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Completed HSC under Tamil Nadu State Board in the year 202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3</w:t>
      </w:r>
      <w:r w:rsidRPr="00D46F2B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with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58.5</w:t>
      </w:r>
      <w:r w:rsidRPr="00D46F2B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%</w:t>
      </w:r>
    </w:p>
    <w:p w14:paraId="30784229" w14:textId="13DB18DC" w:rsidR="00D46F2B" w:rsidRPr="00D46F2B" w:rsidRDefault="00D46F2B" w:rsidP="001F355C">
      <w:pPr>
        <w:pStyle w:val="Heading2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D46F2B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Completed SSLC under Tamil Nadu State Board in the year 20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21 with</w:t>
      </w:r>
      <w:r w:rsidRPr="00D46F2B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All pass</w:t>
      </w:r>
    </w:p>
    <w:p w14:paraId="2CE5405B" w14:textId="038D6EB1" w:rsidR="00581869" w:rsidRPr="00D46F2B" w:rsidRDefault="00581869" w:rsidP="00D46F2B">
      <w:pPr>
        <w:rPr>
          <w:b/>
          <w:bCs/>
          <w:i/>
          <w:iCs/>
          <w:color w:val="D1282E" w:themeColor="text2"/>
        </w:rPr>
      </w:pPr>
    </w:p>
    <w:p w14:paraId="71E2A3F2" w14:textId="2BFACE99" w:rsidR="00581869" w:rsidRDefault="00D46F2B">
      <w:pPr>
        <w:pStyle w:val="SectionHeading"/>
      </w:pPr>
      <w:r>
        <w:t xml:space="preserve">technical </w:t>
      </w:r>
      <w:proofErr w:type="gramStart"/>
      <w:r>
        <w:t>skill</w:t>
      </w:r>
      <w:r w:rsidR="0031530A">
        <w:t xml:space="preserve"> :</w:t>
      </w:r>
      <w:proofErr w:type="gramEnd"/>
    </w:p>
    <w:p w14:paraId="1EB8604B" w14:textId="5A441C0F" w:rsidR="00581869" w:rsidRPr="00D46F2B" w:rsidRDefault="00D46F2B" w:rsidP="001F355C">
      <w:pPr>
        <w:pStyle w:val="Subsection"/>
        <w:numPr>
          <w:ilvl w:val="2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D46F2B">
        <w:rPr>
          <w:rFonts w:asciiTheme="minorHAnsi" w:hAnsiTheme="minorHAnsi" w:cstheme="minorHAnsi"/>
          <w:sz w:val="22"/>
          <w:szCs w:val="22"/>
        </w:rPr>
        <w:t>Basics in python</w:t>
      </w:r>
    </w:p>
    <w:p w14:paraId="02801D4D" w14:textId="2FDC7DDB" w:rsidR="00D46F2B" w:rsidRDefault="00D46F2B" w:rsidP="001F355C">
      <w:pPr>
        <w:pStyle w:val="Subsection"/>
        <w:numPr>
          <w:ilvl w:val="2"/>
          <w:numId w:val="10"/>
        </w:numPr>
        <w:rPr>
          <w:vanish/>
          <w:specVanish/>
        </w:rPr>
      </w:pPr>
      <w:r w:rsidRPr="00D46F2B">
        <w:rPr>
          <w:rFonts w:asciiTheme="minorHAnsi" w:hAnsiTheme="minorHAnsi" w:cstheme="minorHAnsi"/>
          <w:sz w:val="22"/>
          <w:szCs w:val="22"/>
        </w:rPr>
        <w:t xml:space="preserve">Knowledge in Microsoft </w:t>
      </w:r>
      <w:r w:rsidRPr="001F355C">
        <w:rPr>
          <w:rFonts w:asciiTheme="minorHAnsi" w:hAnsiTheme="minorHAnsi" w:cstheme="minorHAnsi"/>
          <w:sz w:val="22"/>
          <w:szCs w:val="22"/>
        </w:rPr>
        <w:t>word</w:t>
      </w:r>
    </w:p>
    <w:p w14:paraId="433F547D" w14:textId="6C8F0988" w:rsidR="00581869" w:rsidRDefault="00581869" w:rsidP="001F355C">
      <w:pPr>
        <w:ind w:left="720" w:firstLine="1404"/>
      </w:pPr>
    </w:p>
    <w:p w14:paraId="6F99064A" w14:textId="28BF5FE5" w:rsidR="00581869" w:rsidRDefault="001F355C">
      <w:pPr>
        <w:pStyle w:val="SectionHeading"/>
      </w:pPr>
      <w:r>
        <w:t xml:space="preserve">non technical </w:t>
      </w:r>
      <w:proofErr w:type="gramStart"/>
      <w:r w:rsidR="00000000">
        <w:t>Skills</w:t>
      </w:r>
      <w:r w:rsidR="0031530A">
        <w:t xml:space="preserve"> :</w:t>
      </w:r>
      <w:proofErr w:type="gramEnd"/>
    </w:p>
    <w:p w14:paraId="5C933EA4" w14:textId="2BD2B2B4" w:rsidR="00581869" w:rsidRDefault="001F355C" w:rsidP="00BA3414">
      <w:pPr>
        <w:pStyle w:val="ListParagraph"/>
        <w:numPr>
          <w:ilvl w:val="2"/>
          <w:numId w:val="13"/>
        </w:numPr>
      </w:pPr>
      <w:r>
        <w:t>Communication skills</w:t>
      </w:r>
      <w:r w:rsidR="00BA3414">
        <w:t xml:space="preserve">    </w:t>
      </w:r>
    </w:p>
    <w:p w14:paraId="05C4EC38" w14:textId="4D1E6CF8" w:rsidR="00BA3414" w:rsidRDefault="00BA3414" w:rsidP="00BA3414">
      <w:pPr>
        <w:pStyle w:val="ListParagraph"/>
        <w:numPr>
          <w:ilvl w:val="2"/>
          <w:numId w:val="13"/>
        </w:numPr>
      </w:pPr>
      <w:r>
        <w:t xml:space="preserve">Critical thinking </w:t>
      </w:r>
    </w:p>
    <w:p w14:paraId="0B0D5A90" w14:textId="23474E2C" w:rsidR="00BA3414" w:rsidRDefault="00BA3414" w:rsidP="00BA3414">
      <w:pPr>
        <w:pStyle w:val="ListParagraph"/>
        <w:numPr>
          <w:ilvl w:val="2"/>
          <w:numId w:val="13"/>
        </w:numPr>
      </w:pPr>
      <w:r>
        <w:t>Adaptability</w:t>
      </w:r>
    </w:p>
    <w:p w14:paraId="60769E06" w14:textId="1FA76C3E" w:rsidR="00BA3414" w:rsidRPr="00BA3414" w:rsidRDefault="00BA3414" w:rsidP="00BA3414">
      <w:pPr>
        <w:rPr>
          <w:rFonts w:asciiTheme="majorHAnsi" w:hAnsiTheme="majorHAnsi"/>
          <w:sz w:val="28"/>
          <w:szCs w:val="28"/>
        </w:rPr>
      </w:pPr>
      <w:proofErr w:type="gramStart"/>
      <w:r w:rsidRPr="00BA3414">
        <w:rPr>
          <w:rFonts w:asciiTheme="majorHAnsi" w:hAnsiTheme="majorHAnsi"/>
          <w:sz w:val="28"/>
          <w:szCs w:val="28"/>
        </w:rPr>
        <w:t>Certifications</w:t>
      </w:r>
      <w:r w:rsidR="0031530A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48066203" w14:textId="6F443F65" w:rsidR="00BA3414" w:rsidRPr="00BA3414" w:rsidRDefault="00BA3414" w:rsidP="00BA3414">
      <w:pPr>
        <w:pStyle w:val="ListParagraph"/>
        <w:numPr>
          <w:ilvl w:val="0"/>
          <w:numId w:val="14"/>
        </w:numPr>
        <w:rPr>
          <w:rFonts w:cstheme="minorHAnsi"/>
        </w:rPr>
      </w:pPr>
      <w:r w:rsidRPr="00BA3414">
        <w:rPr>
          <w:rFonts w:cstheme="minorHAnsi"/>
        </w:rPr>
        <w:t xml:space="preserve">Basics of python in naan </w:t>
      </w:r>
      <w:proofErr w:type="spellStart"/>
      <w:r w:rsidRPr="00BA3414">
        <w:rPr>
          <w:rFonts w:cstheme="minorHAnsi"/>
        </w:rPr>
        <w:t>mudhalvan</w:t>
      </w:r>
      <w:proofErr w:type="spellEnd"/>
      <w:r w:rsidRPr="00BA3414">
        <w:rPr>
          <w:rFonts w:cstheme="minorHAnsi"/>
        </w:rPr>
        <w:t xml:space="preserve"> 2024</w:t>
      </w:r>
    </w:p>
    <w:p w14:paraId="6191B3AE" w14:textId="0EF8F386" w:rsidR="00BA3414" w:rsidRDefault="00BA3414" w:rsidP="00BA3414">
      <w:pPr>
        <w:pStyle w:val="ListParagraph"/>
        <w:numPr>
          <w:ilvl w:val="0"/>
          <w:numId w:val="14"/>
        </w:numPr>
        <w:rPr>
          <w:rFonts w:cstheme="minorHAnsi"/>
        </w:rPr>
      </w:pPr>
      <w:r w:rsidRPr="00BA3414">
        <w:rPr>
          <w:rFonts w:cstheme="minorHAnsi"/>
        </w:rPr>
        <w:t xml:space="preserve">Introduction to agile methodology in naan </w:t>
      </w:r>
      <w:proofErr w:type="spellStart"/>
      <w:r w:rsidRPr="00BA3414">
        <w:rPr>
          <w:rFonts w:cstheme="minorHAnsi"/>
        </w:rPr>
        <w:t>mudhalavan</w:t>
      </w:r>
      <w:proofErr w:type="spellEnd"/>
      <w:r w:rsidRPr="00BA3414">
        <w:rPr>
          <w:rFonts w:cstheme="minorHAnsi"/>
        </w:rPr>
        <w:t xml:space="preserve"> 2024</w:t>
      </w:r>
    </w:p>
    <w:p w14:paraId="6A890541" w14:textId="404C93E5" w:rsidR="00BA3414" w:rsidRDefault="00BA3414" w:rsidP="00BA3414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 </w:t>
      </w:r>
      <w:r w:rsidR="000B1E43">
        <w:rPr>
          <w:rFonts w:asciiTheme="majorHAnsi" w:hAnsiTheme="majorHAnsi" w:cstheme="minorHAnsi"/>
          <w:sz w:val="28"/>
          <w:szCs w:val="28"/>
        </w:rPr>
        <w:t xml:space="preserve">Personal </w:t>
      </w:r>
      <w:proofErr w:type="gramStart"/>
      <w:r w:rsidR="000B1E43">
        <w:rPr>
          <w:rFonts w:asciiTheme="majorHAnsi" w:hAnsiTheme="majorHAnsi" w:cstheme="minorHAnsi"/>
          <w:sz w:val="28"/>
          <w:szCs w:val="28"/>
        </w:rPr>
        <w:t>Information</w:t>
      </w:r>
      <w:r w:rsidR="0031530A">
        <w:rPr>
          <w:rFonts w:asciiTheme="majorHAnsi" w:hAnsiTheme="majorHAnsi" w:cstheme="minorHAnsi"/>
          <w:sz w:val="28"/>
          <w:szCs w:val="28"/>
        </w:rPr>
        <w:t xml:space="preserve"> :</w:t>
      </w:r>
      <w:proofErr w:type="gramEnd"/>
    </w:p>
    <w:p w14:paraId="73DEB55F" w14:textId="7594B84B" w:rsidR="000B1E43" w:rsidRPr="002B5D54" w:rsidRDefault="000B1E43" w:rsidP="002B5D54">
      <w:pPr>
        <w:pStyle w:val="ListParagraph"/>
        <w:numPr>
          <w:ilvl w:val="0"/>
          <w:numId w:val="15"/>
        </w:numPr>
        <w:rPr>
          <w:rFonts w:cstheme="minorHAnsi"/>
        </w:rPr>
      </w:pPr>
      <w:r w:rsidRPr="002B5D54">
        <w:rPr>
          <w:rFonts w:cstheme="minorHAnsi"/>
        </w:rPr>
        <w:t xml:space="preserve">Father </w:t>
      </w:r>
      <w:proofErr w:type="gramStart"/>
      <w:r w:rsidRPr="002B5D54">
        <w:rPr>
          <w:rFonts w:cstheme="minorHAnsi"/>
        </w:rPr>
        <w:t>name</w:t>
      </w:r>
      <w:r w:rsidRPr="002B5D54">
        <w:rPr>
          <w:rFonts w:asciiTheme="majorHAnsi" w:hAnsiTheme="majorHAnsi" w:cstheme="minorHAnsi"/>
        </w:rPr>
        <w:t xml:space="preserve"> :</w:t>
      </w:r>
      <w:proofErr w:type="gramEnd"/>
      <w:r w:rsidRPr="002B5D54">
        <w:rPr>
          <w:rFonts w:asciiTheme="majorHAnsi" w:hAnsiTheme="majorHAnsi" w:cstheme="minorHAnsi"/>
        </w:rPr>
        <w:t xml:space="preserve"> </w:t>
      </w:r>
      <w:proofErr w:type="spellStart"/>
      <w:r w:rsidRPr="002B5D54">
        <w:rPr>
          <w:rFonts w:cstheme="minorHAnsi"/>
        </w:rPr>
        <w:t>vengadesh.A</w:t>
      </w:r>
      <w:proofErr w:type="spellEnd"/>
    </w:p>
    <w:p w14:paraId="6FFE80E3" w14:textId="384E0B50" w:rsidR="000B1E43" w:rsidRPr="002B5D54" w:rsidRDefault="000B1E43" w:rsidP="002B5D54">
      <w:pPr>
        <w:pStyle w:val="ListParagraph"/>
        <w:numPr>
          <w:ilvl w:val="0"/>
          <w:numId w:val="15"/>
        </w:numPr>
        <w:rPr>
          <w:rFonts w:cstheme="minorHAnsi"/>
        </w:rPr>
      </w:pPr>
      <w:r w:rsidRPr="002B5D54">
        <w:rPr>
          <w:rFonts w:cstheme="minorHAnsi"/>
        </w:rPr>
        <w:t xml:space="preserve">Date Of </w:t>
      </w:r>
      <w:proofErr w:type="gramStart"/>
      <w:r w:rsidRPr="002B5D54">
        <w:rPr>
          <w:rFonts w:cstheme="minorHAnsi"/>
        </w:rPr>
        <w:t>Birth :</w:t>
      </w:r>
      <w:proofErr w:type="gramEnd"/>
      <w:r w:rsidRPr="002B5D54">
        <w:rPr>
          <w:rFonts w:cstheme="minorHAnsi"/>
        </w:rPr>
        <w:t xml:space="preserve"> </w:t>
      </w:r>
      <w:r w:rsidR="00AF79B9">
        <w:rPr>
          <w:rFonts w:cstheme="minorHAnsi"/>
        </w:rPr>
        <w:t>31.03.</w:t>
      </w:r>
      <w:r w:rsidR="0031530A">
        <w:rPr>
          <w:rFonts w:cstheme="minorHAnsi"/>
        </w:rPr>
        <w:t>2006</w:t>
      </w:r>
    </w:p>
    <w:p w14:paraId="1C8EB012" w14:textId="402387AA" w:rsidR="000B1E43" w:rsidRPr="002B5D54" w:rsidRDefault="000B1E43" w:rsidP="002B5D54">
      <w:pPr>
        <w:pStyle w:val="ListParagraph"/>
        <w:numPr>
          <w:ilvl w:val="0"/>
          <w:numId w:val="15"/>
        </w:numPr>
        <w:rPr>
          <w:rFonts w:cstheme="minorHAnsi"/>
        </w:rPr>
      </w:pPr>
      <w:proofErr w:type="gramStart"/>
      <w:r w:rsidRPr="002B5D54">
        <w:rPr>
          <w:rFonts w:cstheme="minorHAnsi"/>
        </w:rPr>
        <w:t>Gender :</w:t>
      </w:r>
      <w:proofErr w:type="gramEnd"/>
      <w:r w:rsidRPr="002B5D54">
        <w:rPr>
          <w:rFonts w:cstheme="minorHAnsi"/>
        </w:rPr>
        <w:t xml:space="preserve"> Male</w:t>
      </w:r>
    </w:p>
    <w:p w14:paraId="7611DAD9" w14:textId="07348793" w:rsidR="000B1E43" w:rsidRPr="002B5D54" w:rsidRDefault="000B1E43" w:rsidP="002B5D54">
      <w:pPr>
        <w:pStyle w:val="ListParagraph"/>
        <w:numPr>
          <w:ilvl w:val="0"/>
          <w:numId w:val="15"/>
        </w:numPr>
        <w:rPr>
          <w:rFonts w:cstheme="minorHAnsi"/>
        </w:rPr>
      </w:pPr>
      <w:r w:rsidRPr="002B5D54">
        <w:rPr>
          <w:rFonts w:cstheme="minorHAnsi"/>
        </w:rPr>
        <w:t xml:space="preserve">Languages </w:t>
      </w:r>
      <w:proofErr w:type="gramStart"/>
      <w:r w:rsidRPr="002B5D54">
        <w:rPr>
          <w:rFonts w:cstheme="minorHAnsi"/>
        </w:rPr>
        <w:t>known :</w:t>
      </w:r>
      <w:proofErr w:type="gramEnd"/>
      <w:r w:rsidRPr="002B5D54">
        <w:rPr>
          <w:rFonts w:cstheme="minorHAnsi"/>
        </w:rPr>
        <w:t xml:space="preserve"> English , Tamil</w:t>
      </w:r>
    </w:p>
    <w:p w14:paraId="457C8F7D" w14:textId="77777777" w:rsidR="000B1E43" w:rsidRPr="000B1E43" w:rsidRDefault="000B1E43" w:rsidP="00BA3414">
      <w:pPr>
        <w:rPr>
          <w:rFonts w:cstheme="minorHAnsi"/>
        </w:rPr>
      </w:pPr>
    </w:p>
    <w:p w14:paraId="3E95B5B6" w14:textId="61D8A388" w:rsidR="002B5D54" w:rsidRPr="002B5D54" w:rsidRDefault="000B1E43" w:rsidP="002B5D54">
      <w:pPr>
        <w:pStyle w:val="ListParagraph"/>
        <w:numPr>
          <w:ilvl w:val="0"/>
          <w:numId w:val="15"/>
        </w:numPr>
        <w:rPr>
          <w:rFonts w:cstheme="minorHAnsi"/>
        </w:rPr>
      </w:pPr>
      <w:proofErr w:type="gramStart"/>
      <w:r w:rsidRPr="002B5D54">
        <w:rPr>
          <w:rFonts w:cstheme="minorHAnsi"/>
        </w:rPr>
        <w:lastRenderedPageBreak/>
        <w:t>Address :</w:t>
      </w:r>
      <w:proofErr w:type="gramEnd"/>
      <w:r w:rsidRPr="002B5D54">
        <w:rPr>
          <w:rFonts w:cstheme="minorHAnsi"/>
        </w:rPr>
        <w:t xml:space="preserve"> </w:t>
      </w:r>
      <w:r w:rsidR="002B5D54" w:rsidRPr="002B5D54">
        <w:rPr>
          <w:rFonts w:cstheme="minorHAnsi"/>
        </w:rPr>
        <w:t>89/7</w:t>
      </w:r>
      <w:r w:rsidR="002B5D54" w:rsidRPr="002B5D54">
        <w:rPr>
          <w:rFonts w:cstheme="minorHAnsi"/>
          <w:vertAlign w:val="superscript"/>
        </w:rPr>
        <w:t xml:space="preserve">th </w:t>
      </w:r>
      <w:r w:rsidR="002B5D54" w:rsidRPr="002B5D54">
        <w:rPr>
          <w:rFonts w:cstheme="minorHAnsi"/>
        </w:rPr>
        <w:t xml:space="preserve"> floor, 22 block </w:t>
      </w:r>
      <w:proofErr w:type="spellStart"/>
      <w:r w:rsidR="002B5D54" w:rsidRPr="002B5D54">
        <w:rPr>
          <w:rFonts w:cstheme="minorHAnsi"/>
        </w:rPr>
        <w:t>perumbakkam</w:t>
      </w:r>
      <w:proofErr w:type="spellEnd"/>
      <w:r w:rsidR="002B5D54" w:rsidRPr="002B5D54">
        <w:rPr>
          <w:rFonts w:cstheme="minorHAnsi"/>
        </w:rPr>
        <w:t xml:space="preserve"> housing board_131 Tamil </w:t>
      </w:r>
      <w:proofErr w:type="spellStart"/>
      <w:r w:rsidR="002B5D54" w:rsidRPr="002B5D54">
        <w:rPr>
          <w:rFonts w:cstheme="minorHAnsi"/>
        </w:rPr>
        <w:t>nadu</w:t>
      </w:r>
      <w:proofErr w:type="spellEnd"/>
      <w:r w:rsidR="002B5D54" w:rsidRPr="002B5D54">
        <w:rPr>
          <w:rFonts w:cstheme="minorHAnsi"/>
        </w:rPr>
        <w:t xml:space="preserve"> – 603202</w:t>
      </w:r>
    </w:p>
    <w:p w14:paraId="47B61FB9" w14:textId="77777777" w:rsidR="002B5D54" w:rsidRPr="002B5D54" w:rsidRDefault="002B5D54" w:rsidP="00BA3414">
      <w:pPr>
        <w:rPr>
          <w:rFonts w:cstheme="minorHAnsi"/>
        </w:rPr>
      </w:pPr>
    </w:p>
    <w:p w14:paraId="0330865C" w14:textId="2C8C9657" w:rsidR="00BA3414" w:rsidRDefault="002B5D54" w:rsidP="001F355C">
      <w:pPr>
        <w:pStyle w:val="ListParagraph"/>
        <w:ind w:left="432"/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Declaration</w:t>
      </w:r>
      <w:r w:rsidR="0031530A">
        <w:rPr>
          <w:rFonts w:asciiTheme="majorHAnsi" w:hAnsiTheme="majorHAnsi"/>
          <w:sz w:val="32"/>
          <w:szCs w:val="32"/>
        </w:rPr>
        <w:t xml:space="preserve"> :</w:t>
      </w:r>
      <w:proofErr w:type="gramEnd"/>
    </w:p>
    <w:p w14:paraId="719CC5B5" w14:textId="37E20A3A" w:rsidR="002B5D54" w:rsidRDefault="002B5D54" w:rsidP="001F355C">
      <w:pPr>
        <w:pStyle w:val="ListParagraph"/>
        <w:ind w:left="432"/>
        <w:rPr>
          <w:rFonts w:cstheme="minorHAnsi"/>
        </w:rPr>
      </w:pPr>
      <w:r>
        <w:rPr>
          <w:rFonts w:cstheme="minorHAnsi"/>
        </w:rPr>
        <w:t xml:space="preserve">               </w:t>
      </w:r>
      <w:r w:rsidRPr="002B5D54">
        <w:rPr>
          <w:rFonts w:cstheme="minorHAnsi"/>
        </w:rPr>
        <w:t>I acknowledge the accuracy of the above information</w:t>
      </w:r>
    </w:p>
    <w:p w14:paraId="588F2407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12F83F9E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0DDD4E57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3AF87383" w14:textId="1379C625" w:rsidR="002B5D54" w:rsidRDefault="002B5D54" w:rsidP="001F355C">
      <w:pPr>
        <w:pStyle w:val="ListParagraph"/>
        <w:ind w:left="432"/>
        <w:rPr>
          <w:rFonts w:cstheme="minorHAnsi"/>
          <w:sz w:val="28"/>
          <w:szCs w:val="28"/>
        </w:rPr>
      </w:pPr>
      <w:proofErr w:type="gramStart"/>
      <w:r w:rsidRPr="002B5D54">
        <w:rPr>
          <w:rFonts w:cstheme="minorHAnsi"/>
          <w:sz w:val="28"/>
          <w:szCs w:val="28"/>
        </w:rPr>
        <w:t>Place :</w:t>
      </w:r>
      <w:proofErr w:type="gramEnd"/>
      <w:r w:rsidRPr="002B5D54">
        <w:rPr>
          <w:rFonts w:cstheme="minorHAnsi"/>
          <w:sz w:val="28"/>
          <w:szCs w:val="28"/>
        </w:rPr>
        <w:t xml:space="preserve"> Chennai </w:t>
      </w:r>
      <w:r>
        <w:rPr>
          <w:rFonts w:cstheme="minorHAnsi"/>
          <w:sz w:val="28"/>
          <w:szCs w:val="28"/>
        </w:rPr>
        <w:t xml:space="preserve">                                             </w:t>
      </w:r>
    </w:p>
    <w:p w14:paraId="45F0DA76" w14:textId="674C6CEB" w:rsidR="002B5D54" w:rsidRPr="002B5D54" w:rsidRDefault="002B5D54" w:rsidP="001F355C">
      <w:pPr>
        <w:pStyle w:val="ListParagraph"/>
        <w:ind w:left="432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Date :</w:t>
      </w:r>
      <w:proofErr w:type="gramEnd"/>
      <w:r>
        <w:rPr>
          <w:rFonts w:cstheme="minorHAnsi"/>
          <w:sz w:val="28"/>
          <w:szCs w:val="28"/>
        </w:rPr>
        <w:t xml:space="preserve">                                                                Signature :_______________      </w:t>
      </w:r>
    </w:p>
    <w:p w14:paraId="4CE6617F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0963CF33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76A5F78D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7CBA79E1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4C1CBF32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73130729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682B5A6A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2E188E07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3E702691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42574F8F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0B285C20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3D4C45D3" w14:textId="77777777" w:rsidR="002B5D54" w:rsidRDefault="002B5D54" w:rsidP="001F355C">
      <w:pPr>
        <w:pStyle w:val="ListParagraph"/>
        <w:ind w:left="432"/>
        <w:rPr>
          <w:rFonts w:cstheme="minorHAnsi"/>
        </w:rPr>
      </w:pPr>
    </w:p>
    <w:p w14:paraId="7BC59CA7" w14:textId="77777777" w:rsidR="002B5D54" w:rsidRPr="002B5D54" w:rsidRDefault="002B5D54" w:rsidP="001F355C">
      <w:pPr>
        <w:pStyle w:val="ListParagraph"/>
        <w:ind w:left="432"/>
        <w:rPr>
          <w:rFonts w:cstheme="minorHAnsi"/>
        </w:rPr>
      </w:pPr>
    </w:p>
    <w:p w14:paraId="2195E573" w14:textId="77777777" w:rsidR="001F355C" w:rsidRDefault="001F355C" w:rsidP="001F355C">
      <w:pPr>
        <w:pStyle w:val="ListParagraph"/>
        <w:ind w:left="432"/>
      </w:pPr>
    </w:p>
    <w:p w14:paraId="17D6F9DD" w14:textId="77777777" w:rsidR="00581869" w:rsidRDefault="00581869">
      <w:pPr>
        <w:spacing w:line="276" w:lineRule="auto"/>
      </w:pPr>
    </w:p>
    <w:sectPr w:rsidR="00581869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7AA15" w14:textId="77777777" w:rsidR="00FE4318" w:rsidRDefault="00FE4318">
      <w:pPr>
        <w:spacing w:after="0" w:line="240" w:lineRule="auto"/>
      </w:pPr>
      <w:r>
        <w:separator/>
      </w:r>
    </w:p>
  </w:endnote>
  <w:endnote w:type="continuationSeparator" w:id="0">
    <w:p w14:paraId="56B882A2" w14:textId="77777777" w:rsidR="00FE4318" w:rsidRDefault="00FE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433D7" w14:textId="77777777" w:rsidR="00581869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ADA95EA" wp14:editId="4EB5E3A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7DBF340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EC9AD3" wp14:editId="39FC59D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04C8EBB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1101228" wp14:editId="00955C1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D3F1D11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64D57115" w14:textId="77777777" w:rsidR="00581869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FA330B" wp14:editId="25852DA7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2729480" w14:textId="77777777" w:rsidR="00581869" w:rsidRDefault="0000000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7CFA330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12729480" w14:textId="77777777" w:rsidR="00581869" w:rsidRDefault="0000000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01473" w14:textId="77777777" w:rsidR="00FE4318" w:rsidRDefault="00FE4318">
      <w:pPr>
        <w:spacing w:after="0" w:line="240" w:lineRule="auto"/>
      </w:pPr>
      <w:r>
        <w:separator/>
      </w:r>
    </w:p>
  </w:footnote>
  <w:footnote w:type="continuationSeparator" w:id="0">
    <w:p w14:paraId="346FEAE4" w14:textId="77777777" w:rsidR="00FE4318" w:rsidRDefault="00FE4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E3F0C" w14:textId="77777777" w:rsidR="00581869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351A0B" wp14:editId="6D34B83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251FE69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A8BF3DF" wp14:editId="0617619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5401DB1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A07C4CF" wp14:editId="271602B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B5B307D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3AB59C88" w14:textId="77777777" w:rsidR="00581869" w:rsidRDefault="00581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1394"/>
    <w:multiLevelType w:val="hybridMultilevel"/>
    <w:tmpl w:val="8EFE2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55F4"/>
    <w:multiLevelType w:val="hybridMultilevel"/>
    <w:tmpl w:val="72E4F6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72A58CC"/>
    <w:multiLevelType w:val="hybridMultilevel"/>
    <w:tmpl w:val="9B8E2CA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DE9302F"/>
    <w:multiLevelType w:val="hybridMultilevel"/>
    <w:tmpl w:val="8BE2E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B4CD4"/>
    <w:multiLevelType w:val="hybridMultilevel"/>
    <w:tmpl w:val="27F43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B1098"/>
    <w:multiLevelType w:val="hybridMultilevel"/>
    <w:tmpl w:val="A06E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E79AB"/>
    <w:multiLevelType w:val="hybridMultilevel"/>
    <w:tmpl w:val="DD54817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A19106C"/>
    <w:multiLevelType w:val="hybridMultilevel"/>
    <w:tmpl w:val="52B68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167739"/>
    <w:multiLevelType w:val="hybridMultilevel"/>
    <w:tmpl w:val="166C9B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033A2D"/>
    <w:multiLevelType w:val="hybridMultilevel"/>
    <w:tmpl w:val="3E12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30C4C"/>
    <w:multiLevelType w:val="hybridMultilevel"/>
    <w:tmpl w:val="EA263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85242">
    <w:abstractNumId w:val="14"/>
  </w:num>
  <w:num w:numId="2" w16cid:durableId="1408575198">
    <w:abstractNumId w:val="9"/>
  </w:num>
  <w:num w:numId="3" w16cid:durableId="115291913">
    <w:abstractNumId w:val="10"/>
  </w:num>
  <w:num w:numId="4" w16cid:durableId="143089977">
    <w:abstractNumId w:val="2"/>
  </w:num>
  <w:num w:numId="5" w16cid:durableId="1951544066">
    <w:abstractNumId w:val="4"/>
  </w:num>
  <w:num w:numId="6" w16cid:durableId="1965235434">
    <w:abstractNumId w:val="0"/>
  </w:num>
  <w:num w:numId="7" w16cid:durableId="478419982">
    <w:abstractNumId w:val="1"/>
  </w:num>
  <w:num w:numId="8" w16cid:durableId="632029765">
    <w:abstractNumId w:val="8"/>
  </w:num>
  <w:num w:numId="9" w16cid:durableId="1516916848">
    <w:abstractNumId w:val="5"/>
  </w:num>
  <w:num w:numId="10" w16cid:durableId="2140293757">
    <w:abstractNumId w:val="13"/>
  </w:num>
  <w:num w:numId="11" w16cid:durableId="1527670502">
    <w:abstractNumId w:val="11"/>
  </w:num>
  <w:num w:numId="12" w16cid:durableId="1206528723">
    <w:abstractNumId w:val="3"/>
  </w:num>
  <w:num w:numId="13" w16cid:durableId="1459566046">
    <w:abstractNumId w:val="12"/>
  </w:num>
  <w:num w:numId="14" w16cid:durableId="35281349">
    <w:abstractNumId w:val="7"/>
  </w:num>
  <w:num w:numId="15" w16cid:durableId="730150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5"/>
    <w:rsid w:val="000B1E43"/>
    <w:rsid w:val="001F355C"/>
    <w:rsid w:val="002B5D54"/>
    <w:rsid w:val="0031530A"/>
    <w:rsid w:val="00581869"/>
    <w:rsid w:val="00635A65"/>
    <w:rsid w:val="008C0C5B"/>
    <w:rsid w:val="00AC747A"/>
    <w:rsid w:val="00AF79B9"/>
    <w:rsid w:val="00BA3414"/>
    <w:rsid w:val="00D46F2B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DF3A9"/>
  <w15:docId w15:val="{F33C8AC6-9988-4656-BAAB-9BFAC6A7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8FC66015934B04B00D2C372BF0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1F89D-C7FF-4BE9-BE56-41C63753C75C}"/>
      </w:docPartPr>
      <w:docPartBody>
        <w:p w:rsidR="00000000" w:rsidRDefault="00000000">
          <w:pPr>
            <w:pStyle w:val="F98FC66015934B04B00D2C372BF00E8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6CAF605C2274FD2A6CCDB20F8840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4682-A5D9-4E73-A218-636F61DD2425}"/>
      </w:docPartPr>
      <w:docPartBody>
        <w:p w:rsidR="00000000" w:rsidRDefault="00000000">
          <w:pPr>
            <w:pStyle w:val="16CAF605C2274FD2A6CCDB20F8840648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C4D30991D86A42218BCAE701BE106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6B096-3987-4912-8A29-87A9DC511FA8}"/>
      </w:docPartPr>
      <w:docPartBody>
        <w:p w:rsidR="00000000" w:rsidRDefault="00000000">
          <w:pPr>
            <w:pStyle w:val="C4D30991D86A42218BCAE701BE106E4D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B7E315FF7C904EF183738D0BB56A2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BDC34-3499-4EC5-A739-1089E3C1DFD2}"/>
      </w:docPartPr>
      <w:docPartBody>
        <w:p w:rsidR="00000000" w:rsidRDefault="00000000">
          <w:pPr>
            <w:pStyle w:val="B7E315FF7C904EF183738D0BB56A2837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01"/>
    <w:rsid w:val="008C0C5B"/>
    <w:rsid w:val="00CD2201"/>
    <w:rsid w:val="00E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F98FC66015934B04B00D2C372BF00E8C">
    <w:name w:val="F98FC66015934B04B00D2C372BF00E8C"/>
  </w:style>
  <w:style w:type="paragraph" w:customStyle="1" w:styleId="16CAF605C2274FD2A6CCDB20F8840648">
    <w:name w:val="16CAF605C2274FD2A6CCDB20F8840648"/>
  </w:style>
  <w:style w:type="paragraph" w:customStyle="1" w:styleId="C4D30991D86A42218BCAE701BE106E4D">
    <w:name w:val="C4D30991D86A42218BCAE701BE106E4D"/>
  </w:style>
  <w:style w:type="paragraph" w:customStyle="1" w:styleId="C8958E97D32C45B2B0E41F50FD546C37">
    <w:name w:val="C8958E97D32C45B2B0E41F50FD546C37"/>
  </w:style>
  <w:style w:type="paragraph" w:customStyle="1" w:styleId="B7E315FF7C904EF183738D0BB56A2837">
    <w:name w:val="B7E315FF7C904EF183738D0BB56A2837"/>
  </w:style>
  <w:style w:type="paragraph" w:customStyle="1" w:styleId="32DFDA0C3ED44621B88520A649F6D26F">
    <w:name w:val="32DFDA0C3ED44621B88520A649F6D26F"/>
  </w:style>
  <w:style w:type="paragraph" w:customStyle="1" w:styleId="51FF7DB417844C7DA60497480C472A69">
    <w:name w:val="51FF7DB417844C7DA60497480C472A69"/>
  </w:style>
  <w:style w:type="paragraph" w:customStyle="1" w:styleId="34E475E764F642099C553B4226833367">
    <w:name w:val="34E475E764F642099C553B4226833367"/>
  </w:style>
  <w:style w:type="paragraph" w:customStyle="1" w:styleId="4DD73A0992534E87AA53ACD3BB33202F">
    <w:name w:val="4DD73A0992534E87AA53ACD3BB33202F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09D0C84C04404421932B4B75932A7A93">
    <w:name w:val="09D0C84C04404421932B4B75932A7A93"/>
  </w:style>
  <w:style w:type="paragraph" w:customStyle="1" w:styleId="62DA40C2A4D6408DB8B2CFB6B89CB4EA">
    <w:name w:val="62DA40C2A4D6408DB8B2CFB6B89CB4EA"/>
  </w:style>
  <w:style w:type="paragraph" w:customStyle="1" w:styleId="D49F5ED8DCBF4174856227E54FE18D33">
    <w:name w:val="D49F5ED8DCBF4174856227E54FE18D33"/>
  </w:style>
  <w:style w:type="paragraph" w:customStyle="1" w:styleId="8604A7442C7743FE92653F40E1AE9DDE">
    <w:name w:val="8604A7442C7743FE92653F40E1AE9DDE"/>
  </w:style>
  <w:style w:type="paragraph" w:customStyle="1" w:styleId="C7797E44EE53410AA250E0414D4E3B04">
    <w:name w:val="C7797E44EE53410AA250E0414D4E3B04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2064E7005B1640199170CBE36B46DBDC">
    <w:name w:val="2064E7005B1640199170CBE36B46DBDC"/>
  </w:style>
  <w:style w:type="paragraph" w:customStyle="1" w:styleId="10789AE16DC8440FA5337FCD2AB3A2EF">
    <w:name w:val="10789AE16DC8440FA5337FCD2AB3A2EF"/>
  </w:style>
  <w:style w:type="paragraph" w:customStyle="1" w:styleId="E36E6B16DA9649F684BFD31419C50951">
    <w:name w:val="E36E6B16DA9649F684BFD31419C50951"/>
  </w:style>
  <w:style w:type="paragraph" w:customStyle="1" w:styleId="2F47874FEED4434482178C8249836B81">
    <w:name w:val="2F47874FEED4434482178C8249836B81"/>
  </w:style>
  <w:style w:type="paragraph" w:customStyle="1" w:styleId="B3B4567BC4F7473DA4F973120A3A1D2D">
    <w:name w:val="B3B4567BC4F7473DA4F973120A3A1D2D"/>
    <w:rsid w:val="00CD2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7010083704</CompanyPhone>
  <CompanyFax/>
  <CompanyEmail>arjunvengadesh@gmail.com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76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v.chokka ganapathy</dc:creator>
  <cp:lastModifiedBy>Dinesh S</cp:lastModifiedBy>
  <cp:revision>4</cp:revision>
  <dcterms:created xsi:type="dcterms:W3CDTF">2025-02-25T15:23:00Z</dcterms:created>
  <dcterms:modified xsi:type="dcterms:W3CDTF">2025-02-25T16:40:00Z</dcterms:modified>
</cp:coreProperties>
</file>